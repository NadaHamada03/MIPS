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2A407" w14:textId="31EFA7E1" w:rsidR="008653DE" w:rsidRPr="0058100A" w:rsidRDefault="0058100A">
      <w:pPr>
        <w:pStyle w:val="Date"/>
        <w:rPr>
          <w:sz w:val="24"/>
          <w:szCs w:val="21"/>
        </w:rPr>
      </w:pPr>
      <w:r w:rsidRPr="0058100A">
        <w:rPr>
          <w:sz w:val="24"/>
          <w:szCs w:val="21"/>
        </w:rPr>
        <w:t>Computer Architecture – Term Project</w:t>
      </w:r>
      <w:r>
        <w:rPr>
          <w:sz w:val="24"/>
          <w:szCs w:val="21"/>
        </w:rPr>
        <w:tab/>
      </w:r>
      <w:r>
        <w:rPr>
          <w:sz w:val="24"/>
          <w:szCs w:val="21"/>
        </w:rPr>
        <w:tab/>
      </w:r>
      <w:r w:rsidRPr="0058100A">
        <w:rPr>
          <w:sz w:val="24"/>
          <w:szCs w:val="21"/>
        </w:rPr>
        <w:tab/>
        <w:t>Nada Hamada 20101043</w:t>
      </w:r>
    </w:p>
    <w:p w14:paraId="41EB5FDC" w14:textId="1C0F200F" w:rsidR="008653DE" w:rsidRPr="0058100A" w:rsidRDefault="0058100A">
      <w:pPr>
        <w:pStyle w:val="Title"/>
        <w:rPr>
          <w:sz w:val="52"/>
          <w:szCs w:val="52"/>
        </w:rPr>
      </w:pPr>
      <w:r w:rsidRPr="0058100A">
        <w:rPr>
          <w:sz w:val="52"/>
          <w:szCs w:val="52"/>
        </w:rPr>
        <w:t>Single cycle MIps</w:t>
      </w:r>
    </w:p>
    <w:p w14:paraId="7DC9410D" w14:textId="2B94C900" w:rsidR="008653DE" w:rsidRDefault="00C5296C">
      <w:pPr>
        <w:pStyle w:val="Heading1"/>
      </w:pPr>
      <w:r>
        <w:t xml:space="preserve">Screenshots of the </w:t>
      </w:r>
      <w:r w:rsidR="00DE53B7">
        <w:t>simulation</w:t>
      </w:r>
    </w:p>
    <w:p w14:paraId="33B61EE5" w14:textId="41654890" w:rsidR="008653DE" w:rsidRDefault="00940612" w:rsidP="00DE53B7">
      <w:pPr>
        <w:pStyle w:val="Heading3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A86F298" wp14:editId="5968AF55">
            <wp:extent cx="5486400" cy="3086100"/>
            <wp:effectExtent l="0" t="0" r="0" b="0"/>
            <wp:docPr id="124618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89707" name="Picture 12461897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DA150" wp14:editId="201B3FE6">
            <wp:extent cx="5486400" cy="3086100"/>
            <wp:effectExtent l="0" t="0" r="0" b="0"/>
            <wp:docPr id="1445798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98366" name="Picture 14457983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E0D9" w14:textId="77777777" w:rsidR="005847C3" w:rsidRDefault="005847C3" w:rsidP="00DE53B7">
      <w:pPr>
        <w:pStyle w:val="Heading3"/>
        <w:numPr>
          <w:ilvl w:val="0"/>
          <w:numId w:val="0"/>
        </w:numPr>
      </w:pPr>
    </w:p>
    <w:p w14:paraId="070E09DF" w14:textId="77777777" w:rsidR="005847C3" w:rsidRDefault="005847C3" w:rsidP="00DE53B7">
      <w:pPr>
        <w:pStyle w:val="Heading3"/>
        <w:numPr>
          <w:ilvl w:val="0"/>
          <w:numId w:val="0"/>
        </w:numPr>
      </w:pPr>
    </w:p>
    <w:p w14:paraId="03DC8365" w14:textId="06BBB337" w:rsidR="00DE53B7" w:rsidRDefault="00DE53B7" w:rsidP="00DE53B7">
      <w:pPr>
        <w:pStyle w:val="Heading3"/>
        <w:numPr>
          <w:ilvl w:val="0"/>
          <w:numId w:val="0"/>
        </w:numPr>
      </w:pPr>
    </w:p>
    <w:p w14:paraId="6CCBF514" w14:textId="6908C28E" w:rsidR="008653DE" w:rsidRDefault="00C5296C">
      <w:pPr>
        <w:pStyle w:val="Heading1"/>
      </w:pPr>
      <w:r>
        <w:lastRenderedPageBreak/>
        <w:t xml:space="preserve">Screenshot of the </w:t>
      </w:r>
      <w:r w:rsidR="00BE5D6C">
        <w:t>Code Components</w:t>
      </w:r>
    </w:p>
    <w:p w14:paraId="4FD8303F" w14:textId="5ABC1AC8" w:rsidR="001F17ED" w:rsidRDefault="002637C3" w:rsidP="001F17ED">
      <w:pPr>
        <w:pStyle w:val="Heading1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C7B7B7C" wp14:editId="7F179BFA">
            <wp:extent cx="5486400" cy="3086100"/>
            <wp:effectExtent l="0" t="0" r="0" b="0"/>
            <wp:docPr id="8184115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11512" name="Picture 8184115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CEEDD" wp14:editId="47C7C606">
            <wp:extent cx="5486400" cy="3086100"/>
            <wp:effectExtent l="0" t="0" r="0" b="0"/>
            <wp:docPr id="21278008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00863" name="Picture 21278008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A99AD" wp14:editId="5604A5ED">
            <wp:extent cx="5486400" cy="3086100"/>
            <wp:effectExtent l="0" t="0" r="0" b="0"/>
            <wp:docPr id="13784951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5152" name="Picture 13784951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15532" wp14:editId="0B5E5575">
            <wp:extent cx="5486400" cy="3086100"/>
            <wp:effectExtent l="0" t="0" r="0" b="0"/>
            <wp:docPr id="13601243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24358" name="Picture 13601243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6992A9" wp14:editId="3D01339C">
            <wp:extent cx="5486400" cy="3086100"/>
            <wp:effectExtent l="0" t="0" r="0" b="0"/>
            <wp:docPr id="12991656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65686" name="Picture 12991656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0BCEB" wp14:editId="7225B3CC">
            <wp:extent cx="5486400" cy="3086100"/>
            <wp:effectExtent l="0" t="0" r="0" b="0"/>
            <wp:docPr id="17238010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01076" name="Picture 17238010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502FF" wp14:editId="2B6F87EE">
            <wp:extent cx="5486400" cy="3086100"/>
            <wp:effectExtent l="0" t="0" r="0" b="0"/>
            <wp:docPr id="238869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979" name="Picture 238869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1BF31" wp14:editId="70BE81CF">
            <wp:extent cx="5486400" cy="3086100"/>
            <wp:effectExtent l="0" t="0" r="0" b="0"/>
            <wp:docPr id="1794083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8378" name="Picture 1794083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0DDD4" wp14:editId="5786E5EC">
            <wp:extent cx="5486400" cy="3086100"/>
            <wp:effectExtent l="0" t="0" r="0" b="0"/>
            <wp:docPr id="102687919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79198" name="Picture 10268791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D8228" wp14:editId="6D2F7529">
            <wp:extent cx="5486400" cy="3086100"/>
            <wp:effectExtent l="0" t="0" r="0" b="0"/>
            <wp:docPr id="20125375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37556" name="Picture 201253755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1600C" wp14:editId="50AE8B59">
            <wp:extent cx="5486400" cy="3086100"/>
            <wp:effectExtent l="0" t="0" r="0" b="0"/>
            <wp:docPr id="10178193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9394" name="Picture 10178193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D2A49" wp14:editId="5324AD12">
            <wp:extent cx="5486400" cy="3086100"/>
            <wp:effectExtent l="0" t="0" r="0" b="0"/>
            <wp:docPr id="3179406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40667" name="Picture 3179406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9E045" wp14:editId="41108047">
            <wp:extent cx="5486400" cy="3086100"/>
            <wp:effectExtent l="0" t="0" r="0" b="0"/>
            <wp:docPr id="14285074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07469" name="Picture 142850746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99FA9" wp14:editId="3115FD7C">
            <wp:extent cx="5486400" cy="3086100"/>
            <wp:effectExtent l="0" t="0" r="0" b="0"/>
            <wp:docPr id="12269213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1325" name="Picture 12269213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0AA0E" wp14:editId="33AA41C8">
            <wp:extent cx="5486400" cy="3086100"/>
            <wp:effectExtent l="0" t="0" r="0" b="0"/>
            <wp:docPr id="4024072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7260" name="Picture 4024072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C014D" wp14:editId="25AA774A">
            <wp:extent cx="5486400" cy="3086100"/>
            <wp:effectExtent l="0" t="0" r="0" b="0"/>
            <wp:docPr id="15261252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25225" name="Picture 15261252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C45B1" wp14:editId="17AF1F5D">
            <wp:extent cx="5486400" cy="3086100"/>
            <wp:effectExtent l="0" t="0" r="0" b="0"/>
            <wp:docPr id="19722887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88774" name="Picture 19722887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E1BA" w14:textId="26C468D0" w:rsidR="001274ED" w:rsidRDefault="00BE51B4" w:rsidP="00870557">
      <w:r>
        <w:rPr>
          <w:noProof/>
        </w:rPr>
        <w:lastRenderedPageBreak/>
        <w:drawing>
          <wp:inline distT="0" distB="0" distL="0" distR="0" wp14:anchorId="7FB0FBA3" wp14:editId="11DB9CAD">
            <wp:extent cx="5486400" cy="3086100"/>
            <wp:effectExtent l="0" t="0" r="0" b="0"/>
            <wp:docPr id="14675418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188" name="Picture 1467541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1819F" wp14:editId="31166114">
            <wp:extent cx="5486400" cy="3086100"/>
            <wp:effectExtent l="0" t="0" r="0" b="0"/>
            <wp:docPr id="10564233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23348" name="Picture 10564233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ECA17" wp14:editId="42971A00">
            <wp:extent cx="5486400" cy="3086100"/>
            <wp:effectExtent l="0" t="0" r="0" b="0"/>
            <wp:docPr id="2248835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83511" name="Picture 2248835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5B8B8" wp14:editId="39CD54C2">
            <wp:extent cx="5486400" cy="3086100"/>
            <wp:effectExtent l="0" t="0" r="0" b="0"/>
            <wp:docPr id="8978469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46910" name="Picture 8978469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F431" w14:textId="4AEECD66" w:rsidR="00EC1C0C" w:rsidRDefault="00EC1C0C" w:rsidP="00870557"/>
    <w:p w14:paraId="464A947A" w14:textId="362EDEAB" w:rsidR="00EC1C0C" w:rsidRDefault="00EC1C0C" w:rsidP="00870557"/>
    <w:p w14:paraId="3F211180" w14:textId="77777777" w:rsidR="00EC1C0C" w:rsidRDefault="00EC1C0C" w:rsidP="00870557"/>
    <w:p w14:paraId="5EE36E1F" w14:textId="56049445" w:rsidR="00EC1C0C" w:rsidRDefault="00EC1C0C" w:rsidP="00870557"/>
    <w:p w14:paraId="72B247B8" w14:textId="77777777" w:rsidR="002637C3" w:rsidRDefault="002637C3" w:rsidP="00870557"/>
    <w:p w14:paraId="240E4397" w14:textId="77777777" w:rsidR="002637C3" w:rsidRDefault="002637C3" w:rsidP="00870557"/>
    <w:p w14:paraId="18302976" w14:textId="77777777" w:rsidR="00EC1C0C" w:rsidRDefault="00EC1C0C" w:rsidP="00870557"/>
    <w:p w14:paraId="6A7C57BF" w14:textId="77777777" w:rsidR="00606918" w:rsidRDefault="00EC1C0C" w:rsidP="001274ED">
      <w:pPr>
        <w:pStyle w:val="Heading1"/>
      </w:pPr>
      <w:r>
        <w:lastRenderedPageBreak/>
        <w:t xml:space="preserve">Screenshot of </w:t>
      </w:r>
      <w:r w:rsidR="00C5296C">
        <w:t>Tested Instructions</w:t>
      </w:r>
    </w:p>
    <w:p w14:paraId="641C9B41" w14:textId="4A2EC9F6" w:rsidR="00C5296C" w:rsidRDefault="00EC1C0C" w:rsidP="00EF3E89">
      <w:r>
        <w:rPr>
          <w:noProof/>
        </w:rPr>
        <w:drawing>
          <wp:inline distT="0" distB="0" distL="0" distR="0" wp14:anchorId="0006C547" wp14:editId="441946CF">
            <wp:extent cx="5486400" cy="3086100"/>
            <wp:effectExtent l="0" t="0" r="0" b="0"/>
            <wp:docPr id="793390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90840" name="Picture 7933908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296C">
      <w:footerReference w:type="default" r:id="rId31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6FC8C" w14:textId="77777777" w:rsidR="0058100A" w:rsidRDefault="0058100A">
      <w:pPr>
        <w:spacing w:after="0" w:line="240" w:lineRule="auto"/>
      </w:pPr>
      <w:r>
        <w:separator/>
      </w:r>
    </w:p>
    <w:p w14:paraId="4833589B" w14:textId="77777777" w:rsidR="0058100A" w:rsidRDefault="0058100A"/>
  </w:endnote>
  <w:endnote w:type="continuationSeparator" w:id="0">
    <w:p w14:paraId="1367F43A" w14:textId="77777777" w:rsidR="0058100A" w:rsidRDefault="0058100A">
      <w:pPr>
        <w:spacing w:after="0" w:line="240" w:lineRule="auto"/>
      </w:pPr>
      <w:r>
        <w:continuationSeparator/>
      </w:r>
    </w:p>
    <w:p w14:paraId="16112146" w14:textId="77777777" w:rsidR="0058100A" w:rsidRDefault="005810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C1EB6" w14:textId="77777777" w:rsidR="008653DE" w:rsidRDefault="00FE399C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1D4FE" w14:textId="77777777" w:rsidR="0058100A" w:rsidRDefault="0058100A">
      <w:pPr>
        <w:spacing w:after="0" w:line="240" w:lineRule="auto"/>
      </w:pPr>
      <w:r>
        <w:separator/>
      </w:r>
    </w:p>
    <w:p w14:paraId="38B50B7C" w14:textId="77777777" w:rsidR="0058100A" w:rsidRDefault="0058100A"/>
  </w:footnote>
  <w:footnote w:type="continuationSeparator" w:id="0">
    <w:p w14:paraId="0426EFA8" w14:textId="77777777" w:rsidR="0058100A" w:rsidRDefault="0058100A">
      <w:pPr>
        <w:spacing w:after="0" w:line="240" w:lineRule="auto"/>
      </w:pPr>
      <w:r>
        <w:continuationSeparator/>
      </w:r>
    </w:p>
    <w:p w14:paraId="64C4C38A" w14:textId="77777777" w:rsidR="0058100A" w:rsidRDefault="0058100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 w16cid:durableId="16413013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00A"/>
    <w:rsid w:val="00077E09"/>
    <w:rsid w:val="001274ED"/>
    <w:rsid w:val="0016249A"/>
    <w:rsid w:val="001936FE"/>
    <w:rsid w:val="001F17ED"/>
    <w:rsid w:val="002637C3"/>
    <w:rsid w:val="0058100A"/>
    <w:rsid w:val="005847C3"/>
    <w:rsid w:val="00606918"/>
    <w:rsid w:val="008143A4"/>
    <w:rsid w:val="008653DE"/>
    <w:rsid w:val="00870557"/>
    <w:rsid w:val="00940612"/>
    <w:rsid w:val="00BE51B4"/>
    <w:rsid w:val="00BE5D6C"/>
    <w:rsid w:val="00BF44D7"/>
    <w:rsid w:val="00C5296C"/>
    <w:rsid w:val="00CF6BE2"/>
    <w:rsid w:val="00DE53B7"/>
    <w:rsid w:val="00EC1C0C"/>
    <w:rsid w:val="00EC4B67"/>
    <w:rsid w:val="00EF3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A048B"/>
  <w15:chartTrackingRefBased/>
  <w15:docId w15:val="{B3B1686C-2457-9A43-9677-80B78F0FA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adahamada/Library/Containers/com.microsoft.Word/Data/Library/Application%20Support/Microsoft/Office/16.0/DTS/en-US%7b7AC91879-7215-CA46-8287-BFC24F2B8BC1%7d/%7b1CA43C4C-63DE-DD45-8604-688015610193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</TotalTime>
  <Pages>13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Hamada</dc:creator>
  <cp:keywords/>
  <dc:description/>
  <cp:lastModifiedBy>Nada Hamada Ahmed mohamed hassan hassane</cp:lastModifiedBy>
  <cp:revision>2</cp:revision>
  <dcterms:created xsi:type="dcterms:W3CDTF">2023-05-29T23:37:00Z</dcterms:created>
  <dcterms:modified xsi:type="dcterms:W3CDTF">2023-05-29T23:37:00Z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